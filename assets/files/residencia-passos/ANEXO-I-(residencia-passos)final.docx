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05" w:rsidRDefault="00890305" w:rsidP="00890305">
      <w:pPr>
        <w:jc w:val="center"/>
      </w:pPr>
    </w:p>
    <w:p w:rsidR="00890305" w:rsidRPr="00890305" w:rsidRDefault="00890305" w:rsidP="00890305">
      <w:pPr>
        <w:jc w:val="center"/>
        <w:rPr>
          <w:b/>
        </w:rPr>
      </w:pPr>
      <w:r w:rsidRPr="00890305">
        <w:rPr>
          <w:b/>
        </w:rPr>
        <w:t xml:space="preserve">ANEXO I – AVALIAÇÃO CURRICULAR PADRONIZADA – 2019 </w:t>
      </w:r>
    </w:p>
    <w:p w:rsidR="00890305" w:rsidRDefault="00890305" w:rsidP="00890305">
      <w:pPr>
        <w:jc w:val="center"/>
        <w:rPr>
          <w:b/>
        </w:rPr>
      </w:pPr>
      <w:r w:rsidRPr="00890305">
        <w:rPr>
          <w:b/>
        </w:rPr>
        <w:t>DADOS PESSOAIS</w:t>
      </w:r>
    </w:p>
    <w:p w:rsidR="00890305" w:rsidRDefault="00890305" w:rsidP="00890305">
      <w:pPr>
        <w:jc w:val="center"/>
        <w:rPr>
          <w:b/>
        </w:rPr>
      </w:pPr>
    </w:p>
    <w:p w:rsidR="00890305" w:rsidRPr="00890305" w:rsidRDefault="00E9784D" w:rsidP="00890305">
      <w:pPr>
        <w:rPr>
          <w:b/>
        </w:rPr>
      </w:pPr>
      <w:proofErr w:type="gramStart"/>
      <w:r>
        <w:rPr>
          <w:b/>
        </w:rPr>
        <w:t>NOME:</w:t>
      </w:r>
      <w:r>
        <w:rPr>
          <w:b/>
        </w:rPr>
        <w:tab/>
      </w:r>
      <w:proofErr w:type="gramEnd"/>
      <w:r>
        <w:rPr>
          <w:b/>
        </w:rPr>
        <w:t xml:space="preserve">     </w:t>
      </w:r>
      <w:sdt>
        <w:sdtPr>
          <w:rPr>
            <w:b/>
          </w:rPr>
          <w:id w:val="43723959"/>
          <w:placeholder>
            <w:docPart w:val="5F234A69484147CD8A7E74AF98CCE9D7"/>
          </w:placeholder>
          <w:showingPlcHdr/>
        </w:sdtPr>
        <w:sdtEndPr/>
        <w:sdtContent>
          <w:r w:rsidRPr="00514256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DATA </w:t>
      </w:r>
      <w:proofErr w:type="gramStart"/>
      <w:r w:rsidRPr="00890305">
        <w:rPr>
          <w:b/>
        </w:rPr>
        <w:t>NASC.:</w:t>
      </w:r>
      <w:proofErr w:type="gramEnd"/>
      <w:r w:rsidR="00E9784D">
        <w:rPr>
          <w:b/>
        </w:rPr>
        <w:t xml:space="preserve">  </w:t>
      </w:r>
      <w:sdt>
        <w:sdtPr>
          <w:rPr>
            <w:b/>
          </w:rPr>
          <w:id w:val="142091615"/>
          <w:placeholder>
            <w:docPart w:val="6B544A021AF84846A8D23BEB322C985D"/>
          </w:placeholder>
          <w:showingPlcHdr/>
          <w:date w:fullDate="1991-12-1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F3769">
            <w:rPr>
              <w:color w:val="767171" w:themeColor="background2" w:themeShade="80"/>
            </w:rPr>
            <w:t>XX/XX/XXXX</w:t>
          </w:r>
        </w:sdtContent>
      </w:sdt>
      <w:r w:rsidRPr="00890305">
        <w:rPr>
          <w:b/>
        </w:rPr>
        <w:t xml:space="preserve"> </w:t>
      </w:r>
      <w:r w:rsidR="00E9784D">
        <w:rPr>
          <w:b/>
        </w:rPr>
        <w:t>C</w:t>
      </w:r>
      <w:r w:rsidRPr="00890305">
        <w:rPr>
          <w:b/>
        </w:rPr>
        <w:t>PF:</w:t>
      </w:r>
      <w:r w:rsidR="00E9784D">
        <w:rPr>
          <w:b/>
        </w:rPr>
        <w:t xml:space="preserve">   </w:t>
      </w:r>
      <w:sdt>
        <w:sdtPr>
          <w:rPr>
            <w:b/>
          </w:rPr>
          <w:tag w:val="Clique aqui para digitar seu CPF"/>
          <w:id w:val="1781301655"/>
          <w:placeholder>
            <w:docPart w:val="4B555F92655D412CA82FEF89450E5249"/>
          </w:placeholder>
          <w:showingPlcHdr/>
        </w:sdtPr>
        <w:sdtEndPr/>
        <w:sdtContent>
          <w:r w:rsidR="000F3769">
            <w:rPr>
              <w:rStyle w:val="TextodoEspaoReservado"/>
            </w:rPr>
            <w:t>XXX.XXX.XXX-XX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ENDEREÇO: </w:t>
      </w:r>
      <w:r w:rsidR="00E9784D">
        <w:rPr>
          <w:b/>
        </w:rPr>
        <w:t xml:space="preserve">  </w:t>
      </w:r>
      <w:proofErr w:type="gramStart"/>
      <w:r w:rsidR="00E9784D">
        <w:rPr>
          <w:b/>
        </w:rPr>
        <w:t xml:space="preserve"> </w:t>
      </w:r>
      <w:sdt>
        <w:sdtPr>
          <w:rPr>
            <w:b/>
          </w:rPr>
          <w:id w:val="-305864405"/>
          <w:placeholder>
            <w:docPart w:val="1E301F5E919043E3847D1094D9DD884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  <w:r w:rsidR="00E9784D">
        <w:rPr>
          <w:b/>
        </w:rPr>
        <w:t xml:space="preserve">Nº:    </w:t>
      </w:r>
      <w:sdt>
        <w:sdtPr>
          <w:rPr>
            <w:b/>
          </w:rPr>
          <w:id w:val="-2008735010"/>
          <w:placeholder>
            <w:docPart w:val="262F0D9D787746DB965D71C01BD6C57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E9784D" w:rsidP="00890305">
      <w:pPr>
        <w:rPr>
          <w:b/>
        </w:rPr>
      </w:pPr>
      <w:r>
        <w:rPr>
          <w:b/>
        </w:rPr>
        <w:t xml:space="preserve">BAIRRO:   </w:t>
      </w:r>
      <w:proofErr w:type="gramStart"/>
      <w:r>
        <w:rPr>
          <w:b/>
        </w:rPr>
        <w:t xml:space="preserve"> </w:t>
      </w:r>
      <w:sdt>
        <w:sdtPr>
          <w:rPr>
            <w:b/>
          </w:rPr>
          <w:id w:val="-108513605"/>
          <w:placeholder>
            <w:docPart w:val="B7DBC769314943DBBADB27EFF82F67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  <w:r>
        <w:rPr>
          <w:b/>
        </w:rPr>
        <w:t xml:space="preserve">   </w:t>
      </w:r>
      <w:r w:rsidR="00890305" w:rsidRPr="00890305">
        <w:rPr>
          <w:b/>
        </w:rPr>
        <w:t xml:space="preserve">CIDADE: </w:t>
      </w:r>
      <w:proofErr w:type="gramStart"/>
      <w:r>
        <w:rPr>
          <w:b/>
        </w:rPr>
        <w:t xml:space="preserve"> </w:t>
      </w:r>
      <w:sdt>
        <w:sdtPr>
          <w:rPr>
            <w:b/>
          </w:rPr>
          <w:id w:val="1682860438"/>
          <w:placeholder>
            <w:docPart w:val="FCC0B4852A5B4963B4E32D116AB7FF05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</w:p>
    <w:p w:rsidR="00DB2352" w:rsidRDefault="00890305" w:rsidP="00890305">
      <w:pPr>
        <w:rPr>
          <w:b/>
        </w:rPr>
      </w:pPr>
      <w:proofErr w:type="gramStart"/>
      <w:r w:rsidRPr="00890305">
        <w:rPr>
          <w:b/>
        </w:rPr>
        <w:t>UF:</w:t>
      </w:r>
      <w:sdt>
        <w:sdtPr>
          <w:rPr>
            <w:b/>
          </w:rPr>
          <w:id w:val="-1957166900"/>
          <w:placeholder>
            <w:docPart w:val="C73F278F7FF24917B677DF4EE54D9B9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  <w:r w:rsidR="00DB2352">
        <w:rPr>
          <w:b/>
        </w:rPr>
        <w:t xml:space="preserve">  </w:t>
      </w:r>
      <w:r w:rsidRPr="00890305">
        <w:rPr>
          <w:b/>
        </w:rPr>
        <w:t xml:space="preserve">CEP: </w:t>
      </w:r>
      <w:sdt>
        <w:sdtPr>
          <w:rPr>
            <w:b/>
          </w:rPr>
          <w:id w:val="729347618"/>
          <w:placeholder>
            <w:docPart w:val="77A5CEDDDFDD4CEE8269C0C51FC765C3"/>
          </w:placeholder>
          <w:showingPlcHdr/>
          <w:text/>
        </w:sdtPr>
        <w:sdtEndPr/>
        <w:sdtContent>
          <w:r w:rsidR="000F3769">
            <w:rPr>
              <w:rStyle w:val="TextodoEspaoReservado"/>
            </w:rPr>
            <w:t>XXXXXX-XXX</w:t>
          </w:r>
        </w:sdtContent>
      </w:sdt>
      <w:r w:rsidR="000F3769">
        <w:rPr>
          <w:b/>
        </w:rPr>
        <w:t xml:space="preserve"> </w:t>
      </w:r>
      <w:r w:rsidR="00DB2352">
        <w:rPr>
          <w:b/>
        </w:rPr>
        <w:t xml:space="preserve"> </w:t>
      </w:r>
    </w:p>
    <w:p w:rsidR="00DB2352" w:rsidRDefault="00890305" w:rsidP="00890305">
      <w:pPr>
        <w:rPr>
          <w:b/>
        </w:rPr>
      </w:pPr>
      <w:proofErr w:type="gramStart"/>
      <w:r w:rsidRPr="00890305">
        <w:rPr>
          <w:b/>
        </w:rPr>
        <w:t>TELEFONE(</w:t>
      </w:r>
      <w:proofErr w:type="gramEnd"/>
      <w:r w:rsidRPr="00890305">
        <w:rPr>
          <w:b/>
        </w:rPr>
        <w:t>S):</w:t>
      </w:r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-787200188"/>
          <w:placeholder>
            <w:docPart w:val="E88A792C617640A5A5392691E8E3F99E"/>
          </w:placeholder>
          <w:showingPlcHdr/>
          <w:text/>
        </w:sdtPr>
        <w:sdtEndPr/>
        <w:sdtContent>
          <w:r w:rsidR="000F3769" w:rsidRPr="00397E9C">
            <w:rPr>
              <w:color w:val="767171" w:themeColor="background2" w:themeShade="80"/>
            </w:rPr>
            <w:t>(XX) XXXX-XXXX e (XX) XXXX-XXXX</w:t>
          </w:r>
        </w:sdtContent>
      </w:sdt>
    </w:p>
    <w:p w:rsidR="00174478" w:rsidRDefault="00174478" w:rsidP="00174478">
      <w:pPr>
        <w:rPr>
          <w:b/>
        </w:rPr>
      </w:pPr>
      <w:r>
        <w:rPr>
          <w:b/>
        </w:rPr>
        <w:t>WHATSAPP</w:t>
      </w:r>
      <w:proofErr w:type="gramStart"/>
      <w:r w:rsidRPr="00890305">
        <w:rPr>
          <w:b/>
        </w:rPr>
        <w:t>:</w:t>
      </w:r>
      <w:r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2056115915"/>
          <w:placeholder>
            <w:docPart w:val="F7D0E82F6D9A450E9BF4F1A7553BF4C0"/>
          </w:placeholder>
          <w:showingPlcHdr/>
          <w:text/>
        </w:sdtPr>
        <w:sdtEndPr/>
        <w:sdtContent>
          <w:r w:rsidRPr="00397E9C">
            <w:rPr>
              <w:color w:val="767171" w:themeColor="background2" w:themeShade="80"/>
            </w:rPr>
            <w:t>(</w:t>
          </w:r>
          <w:proofErr w:type="gramEnd"/>
          <w:r w:rsidRPr="00397E9C">
            <w:rPr>
              <w:color w:val="767171" w:themeColor="background2" w:themeShade="80"/>
            </w:rPr>
            <w:t xml:space="preserve">XX) XXXX-XXXX </w:t>
          </w:r>
        </w:sdtContent>
      </w:sdt>
    </w:p>
    <w:p w:rsidR="00174478" w:rsidRDefault="00174478" w:rsidP="00890305">
      <w:pPr>
        <w:rPr>
          <w:b/>
        </w:rPr>
      </w:pPr>
    </w:p>
    <w:p w:rsidR="00DB2352" w:rsidRDefault="00890305" w:rsidP="00487B7A">
      <w:pPr>
        <w:tabs>
          <w:tab w:val="center" w:pos="4252"/>
        </w:tabs>
        <w:rPr>
          <w:b/>
        </w:rPr>
      </w:pPr>
      <w:r w:rsidRPr="00890305">
        <w:rPr>
          <w:b/>
        </w:rPr>
        <w:t>E-MAIL:</w:t>
      </w:r>
      <w:r w:rsidR="00DB2352">
        <w:rPr>
          <w:b/>
        </w:rPr>
        <w:t xml:space="preserve">   </w:t>
      </w:r>
      <w:proofErr w:type="gramStart"/>
      <w:r w:rsidRPr="00890305">
        <w:rPr>
          <w:b/>
        </w:rPr>
        <w:t xml:space="preserve"> </w:t>
      </w:r>
      <w:sdt>
        <w:sdtPr>
          <w:rPr>
            <w:b/>
          </w:rPr>
          <w:id w:val="1515341207"/>
          <w:placeholder>
            <w:docPart w:val="507CBDD64EB64AAB9D4729F35388C8FD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  <w:r w:rsidR="00487B7A">
        <w:rPr>
          <w:b/>
        </w:rPr>
        <w:tab/>
      </w:r>
    </w:p>
    <w:p w:rsidR="00487B7A" w:rsidRDefault="00487B7A" w:rsidP="00487B7A">
      <w:pPr>
        <w:tabs>
          <w:tab w:val="center" w:pos="4252"/>
        </w:tabs>
        <w:rPr>
          <w:b/>
        </w:rPr>
      </w:pPr>
    </w:p>
    <w:p w:rsidR="00F1026A" w:rsidRDefault="00DB2352" w:rsidP="00890305">
      <w:pPr>
        <w:rPr>
          <w:b/>
        </w:rPr>
      </w:pPr>
      <w:r>
        <w:rPr>
          <w:b/>
        </w:rPr>
        <w:t>RG:</w:t>
      </w:r>
      <w:r w:rsidR="000B1185">
        <w:rPr>
          <w:b/>
        </w:rPr>
        <w:t xml:space="preserve"> </w:t>
      </w:r>
      <w:sdt>
        <w:sdtPr>
          <w:rPr>
            <w:b/>
          </w:rPr>
          <w:id w:val="-200018536"/>
          <w:placeholder>
            <w:docPart w:val="EBCB9DB3FF394B4E868F7795A2E13ED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890305" w:rsidRPr="00890305">
        <w:rPr>
          <w:b/>
        </w:rPr>
        <w:t xml:space="preserve"> </w:t>
      </w:r>
      <w:r>
        <w:rPr>
          <w:b/>
        </w:rPr>
        <w:t xml:space="preserve"> </w:t>
      </w:r>
      <w:r w:rsidR="000B1185">
        <w:rPr>
          <w:b/>
        </w:rPr>
        <w:t xml:space="preserve"> </w:t>
      </w:r>
      <w:r w:rsidR="00890305" w:rsidRPr="00890305">
        <w:rPr>
          <w:b/>
        </w:rPr>
        <w:t>ÓRGÃO EXPEDIDOR</w:t>
      </w:r>
      <w:r w:rsidR="00F1026A">
        <w:rPr>
          <w:b/>
        </w:rPr>
        <w:t xml:space="preserve">: </w:t>
      </w:r>
      <w:sdt>
        <w:sdtPr>
          <w:rPr>
            <w:b/>
          </w:rPr>
          <w:id w:val="-1984379514"/>
          <w:placeholder>
            <w:docPart w:val="FC5D10CB8B644EEF80F9C4D5BD0685D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  <w:r w:rsidRPr="00890305">
        <w:rPr>
          <w:b/>
        </w:rPr>
        <w:t>UF</w:t>
      </w:r>
      <w:r w:rsidR="00487B7A">
        <w:rPr>
          <w:b/>
        </w:rPr>
        <w:t xml:space="preserve">: </w:t>
      </w:r>
      <w:sdt>
        <w:sdtPr>
          <w:rPr>
            <w:b/>
          </w:rPr>
          <w:id w:val="296498846"/>
          <w:placeholder>
            <w:docPart w:val="F125E60741C44651A28E6DAA29CD5FBB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Pr="00890305" w:rsidRDefault="00DB2352" w:rsidP="00890305">
      <w:pPr>
        <w:rPr>
          <w:b/>
        </w:rPr>
      </w:pPr>
    </w:p>
    <w:p w:rsidR="00DB2352" w:rsidRDefault="00890305" w:rsidP="00890305">
      <w:pPr>
        <w:rPr>
          <w:b/>
        </w:rPr>
      </w:pPr>
      <w:r w:rsidRPr="00890305">
        <w:rPr>
          <w:b/>
        </w:rPr>
        <w:t>FILIAÇÃO – PAI:</w:t>
      </w:r>
      <w:r w:rsidR="000B1185">
        <w:rPr>
          <w:b/>
        </w:rPr>
        <w:t xml:space="preserve"> </w:t>
      </w:r>
      <w:proofErr w:type="gramStart"/>
      <w:r w:rsidR="000B1185">
        <w:rPr>
          <w:b/>
        </w:rPr>
        <w:t xml:space="preserve"> </w:t>
      </w:r>
      <w:sdt>
        <w:sdtPr>
          <w:rPr>
            <w:b/>
          </w:rPr>
          <w:id w:val="1792315310"/>
          <w:placeholder>
            <w:docPart w:val="1FE162ED92CE4FF4A60C9445735A26CA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MÃE: </w:t>
      </w:r>
      <w:proofErr w:type="gramStart"/>
      <w:r w:rsidR="00DB2352">
        <w:rPr>
          <w:b/>
        </w:rPr>
        <w:t xml:space="preserve">  </w:t>
      </w:r>
      <w:sdt>
        <w:sdtPr>
          <w:rPr>
            <w:b/>
          </w:rPr>
          <w:id w:val="-2098400008"/>
          <w:placeholder>
            <w:docPart w:val="306C9F49D7474416AAD59310DEABAFD2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ANO DE CONCLUSÃO DA GRADUAÇÃO EM MEDICINA: </w:t>
      </w:r>
      <w:r w:rsidR="00F1026A">
        <w:rPr>
          <w:b/>
        </w:rPr>
        <w:t xml:space="preserve"> </w:t>
      </w:r>
      <w:sdt>
        <w:sdtPr>
          <w:rPr>
            <w:b/>
          </w:rPr>
          <w:id w:val="665829681"/>
          <w:placeholder>
            <w:docPart w:val="CBE49825B9A547F1AF2BB6F1580FC196"/>
          </w:placeholder>
          <w:showingPlcHdr/>
          <w:comboBox>
            <w:listItem w:value="Escolher um item.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comboBox>
        </w:sdtPr>
        <w:sdtEndPr/>
        <w:sdtContent>
          <w:r w:rsidR="00F1026A">
            <w:rPr>
              <w:rStyle w:val="TextodoEspaoReservado"/>
            </w:rPr>
            <w:t>Escolha o ano.</w:t>
          </w:r>
        </w:sdtContent>
      </w:sdt>
    </w:p>
    <w:p w:rsidR="00487B7A" w:rsidRDefault="00890305" w:rsidP="00890305">
      <w:pPr>
        <w:rPr>
          <w:b/>
        </w:rPr>
      </w:pPr>
      <w:r w:rsidRPr="00890305">
        <w:rPr>
          <w:b/>
        </w:rPr>
        <w:t>INSTITUIÇÃO ONDE CONCLUIU</w:t>
      </w:r>
      <w:r w:rsidR="00487B7A">
        <w:rPr>
          <w:b/>
        </w:rPr>
        <w:t xml:space="preserve">: </w:t>
      </w:r>
      <w:sdt>
        <w:sdtPr>
          <w:rPr>
            <w:b/>
          </w:rPr>
          <w:id w:val="1582328919"/>
          <w:placeholder>
            <w:docPart w:val="F0E6CCE430224D228737FF81A8B768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DA INSCRIÇÃO NO CRM:</w:t>
      </w:r>
      <w:r w:rsidR="00F1026A">
        <w:rPr>
          <w:b/>
        </w:rPr>
        <w:t xml:space="preserve"> </w:t>
      </w:r>
      <w:sdt>
        <w:sdtPr>
          <w:rPr>
            <w:b/>
          </w:rPr>
          <w:id w:val="713618715"/>
          <w:placeholder>
            <w:docPart w:val="2659284D81064FC2A6A228F3381BF63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 xml:space="preserve">  </w:t>
      </w:r>
      <w:r w:rsidRPr="00890305">
        <w:rPr>
          <w:b/>
        </w:rPr>
        <w:t>UF</w:t>
      </w:r>
      <w:r w:rsidR="00F1026A">
        <w:rPr>
          <w:b/>
        </w:rPr>
        <w:t xml:space="preserve">: </w:t>
      </w:r>
      <w:proofErr w:type="gramStart"/>
      <w:r w:rsidR="00F1026A">
        <w:rPr>
          <w:b/>
        </w:rPr>
        <w:t xml:space="preserve"> </w:t>
      </w:r>
      <w:sdt>
        <w:sdtPr>
          <w:rPr>
            <w:b/>
          </w:rPr>
          <w:id w:val="-1886239931"/>
          <w:placeholder>
            <w:docPart w:val="F0632DC806AE4D50BB81C5511A6FA49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DE INSCRIÇÃO NESTE PROCESSO SELETIVO:</w:t>
      </w:r>
      <w:r w:rsidR="00487B7A">
        <w:rPr>
          <w:b/>
        </w:rPr>
        <w:t xml:space="preserve"> </w:t>
      </w:r>
      <w:proofErr w:type="gramStart"/>
      <w:r w:rsidRPr="00890305">
        <w:rPr>
          <w:b/>
        </w:rPr>
        <w:t xml:space="preserve"> </w:t>
      </w:r>
      <w:r w:rsidR="00487B7A">
        <w:rPr>
          <w:b/>
        </w:rPr>
        <w:t xml:space="preserve"> </w:t>
      </w:r>
      <w:sdt>
        <w:sdtPr>
          <w:rPr>
            <w:b/>
          </w:rPr>
          <w:id w:val="246088824"/>
          <w:placeholder>
            <w:docPart w:val="AA70F8F0CFF24329A929BF4AE897BE37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</w:t>
          </w:r>
          <w:proofErr w:type="gramEnd"/>
          <w:r w:rsidR="000F3769" w:rsidRPr="00434795">
            <w:rPr>
              <w:rStyle w:val="TextodoEspaoReservado"/>
            </w:rPr>
            <w:t xml:space="preserve"> aqui para digitar texto.</w:t>
          </w:r>
        </w:sdtContent>
      </w:sdt>
    </w:p>
    <w:p w:rsidR="00890305" w:rsidRDefault="00890305" w:rsidP="00890305">
      <w:pPr>
        <w:rPr>
          <w:b/>
        </w:rPr>
      </w:pPr>
    </w:p>
    <w:p w:rsidR="006B6CC5" w:rsidRDefault="006B6CC5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AF18A6" w:rsidRDefault="00AF18A6" w:rsidP="00890305">
      <w:pPr>
        <w:rPr>
          <w:b/>
        </w:rPr>
      </w:pPr>
    </w:p>
    <w:p w:rsidR="000824A9" w:rsidRPr="00DA42F6" w:rsidRDefault="000824A9" w:rsidP="00890305">
      <w:pPr>
        <w:jc w:val="center"/>
        <w:rPr>
          <w:b/>
        </w:rPr>
      </w:pPr>
      <w:r w:rsidRPr="00DA42F6">
        <w:rPr>
          <w:b/>
        </w:rPr>
        <w:lastRenderedPageBreak/>
        <w:t xml:space="preserve">RESUMO DA AVALIAÇÃO CURRICULAR </w:t>
      </w:r>
    </w:p>
    <w:p w:rsidR="000824A9" w:rsidRPr="00DA42F6" w:rsidRDefault="000824A9" w:rsidP="00DA42F6">
      <w:pPr>
        <w:rPr>
          <w:b/>
        </w:rPr>
      </w:pPr>
      <w:r w:rsidRPr="00DA42F6">
        <w:rPr>
          <w:b/>
        </w:rPr>
        <w:t>ORIENTAÇÕES GERAIS: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Marque a seguir os itens que você julga pontuar e coloque o número </w:t>
      </w:r>
      <w:proofErr w:type="gramStart"/>
      <w:r w:rsidRPr="00772179">
        <w:rPr>
          <w:sz w:val="21"/>
          <w:szCs w:val="21"/>
        </w:rPr>
        <w:t>da(</w:t>
      </w:r>
      <w:proofErr w:type="gramEnd"/>
      <w:r w:rsidRPr="00772179">
        <w:rPr>
          <w:sz w:val="21"/>
          <w:szCs w:val="21"/>
        </w:rPr>
        <w:t>s) folha(s) do documento comprobatório na linha correspondente da coluna [Pag.];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Não preencha as linhas/colunas "٧ e SUBTOTAL ITEM ...”. Elas são de uso exclusivo do avaliador;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Os documentos comprobatórios devem conter numeração de página, indicação do número do subitem que atende e rubrica do candidato. Deve ainda ser destacado com caneta marca texto o nome do candidato e TODOS os dados que comprovem o atendimento de cada subitem;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A comprovação de envio de qualquer documento falso implicará na exclusão imediata do candidato do Processo Seletivo. 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b/>
          <w:sz w:val="21"/>
          <w:szCs w:val="21"/>
        </w:rPr>
      </w:pPr>
      <w:r w:rsidRPr="00772179">
        <w:rPr>
          <w:sz w:val="21"/>
          <w:szCs w:val="21"/>
        </w:rPr>
        <w:t>A avaliação curricular tem valor máximo de 10 pontos divididos em 07 (sete) itens.</w:t>
      </w:r>
    </w:p>
    <w:tbl>
      <w:tblPr>
        <w:tblStyle w:val="Tabelacomgrade"/>
        <w:tblpPr w:leftFromText="141" w:rightFromText="141" w:vertAnchor="text" w:tblpX="-998" w:tblpY="1"/>
        <w:tblOverlap w:val="never"/>
        <w:tblW w:w="10632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5103"/>
        <w:gridCol w:w="1134"/>
        <w:gridCol w:w="1134"/>
        <w:gridCol w:w="567"/>
      </w:tblGrid>
      <w:tr w:rsidR="00D34AA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1E141F" w:rsidRPr="00B769FA" w:rsidRDefault="001E141F" w:rsidP="00174478">
            <w:pPr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D34AAC" w:rsidTr="00174478">
        <w:trPr>
          <w:trHeight w:val="270"/>
        </w:trPr>
        <w:tc>
          <w:tcPr>
            <w:tcW w:w="567" w:type="dxa"/>
            <w:vMerge w:val="restart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7" w:type="dxa"/>
            <w:vMerge w:val="restart"/>
          </w:tcPr>
          <w:p w:rsidR="00B769FA" w:rsidRPr="00B769FA" w:rsidRDefault="00B769FA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INSTITUIÇÃO DE ENSINO/ (1,0 ponto)</w:t>
            </w: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1.1 Possuir Internato em Hospital Universitário ou de Ensino, certificado pelo MEC/MS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65788116"/>
            <w:placeholder>
              <w:docPart w:val="6248B485E22A42D08C0198ABB3CE7B4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24810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FA7D3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70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1.2 Duração de Internato 2 anos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1020508107"/>
            <w:placeholder>
              <w:docPart w:val="242BD3ED933E42AF942A841D2BB86C5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5091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422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1.3 Possuir Conceito Institucional MEC igual ou maior que 3 (três)</w:t>
            </w:r>
          </w:p>
          <w:p w:rsidR="00D34AAC" w:rsidRPr="000824A9" w:rsidRDefault="00D34AAC" w:rsidP="00174478">
            <w:pPr>
              <w:jc w:val="center"/>
            </w:pPr>
          </w:p>
        </w:tc>
        <w:tc>
          <w:tcPr>
            <w:tcW w:w="1134" w:type="dxa"/>
          </w:tcPr>
          <w:p w:rsidR="00B769FA" w:rsidRDefault="00B769FA" w:rsidP="00174478">
            <w:pPr>
              <w:jc w:val="center"/>
            </w:pPr>
          </w:p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421486126"/>
            <w:placeholder>
              <w:docPart w:val="B9C7EC8D36CA48CEA4A017D556FC13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443290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1: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  <w:vMerge w:val="restart"/>
          </w:tcPr>
          <w:p w:rsidR="00B769FA" w:rsidRDefault="00B769FA" w:rsidP="00174478">
            <w:pPr>
              <w:rPr>
                <w:b/>
              </w:rPr>
            </w:pPr>
          </w:p>
          <w:p w:rsidR="00D34AAC" w:rsidRP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>CURSO DE</w:t>
            </w:r>
          </w:p>
          <w:p w:rsid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 xml:space="preserve">GRADUAÇÃO </w:t>
            </w:r>
            <w:r w:rsidR="00B77CF5" w:rsidRPr="00D34AAC">
              <w:rPr>
                <w:b/>
              </w:rPr>
              <w:t>/ (</w:t>
            </w:r>
            <w:r w:rsidRPr="00D34AAC">
              <w:rPr>
                <w:b/>
              </w:rPr>
              <w:t>1,0 ponto)</w:t>
            </w:r>
          </w:p>
        </w:tc>
        <w:tc>
          <w:tcPr>
            <w:tcW w:w="5103" w:type="dxa"/>
          </w:tcPr>
          <w:p w:rsidR="00D34AAC" w:rsidRDefault="00D34AAC" w:rsidP="00174478">
            <w:proofErr w:type="gramStart"/>
            <w:r>
              <w:t>2.1 Ter</w:t>
            </w:r>
            <w:proofErr w:type="gramEnd"/>
            <w:r>
              <w:t xml:space="preserve"> sido autorizado ou reconhecido ou por órgão oficial do Brasil ou do exterior, quando for o caso.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950592156"/>
            <w:placeholder>
              <w:docPart w:val="63E3858D0C524ECD875C676B048758A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74310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Default="00D34AAC" w:rsidP="00174478">
            <w:r>
              <w:t>2.2 Possuir Conceito ENADE (se do Brasil) ou semelhante (se do exterior) igual ou maior que 3 (três)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834374358"/>
            <w:placeholder>
              <w:docPart w:val="26D8A03F486A4FB4802216D968846F5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64782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2: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APROVEITA</w:t>
            </w:r>
            <w:r w:rsidR="006A7DA6">
              <w:rPr>
                <w:b/>
              </w:rPr>
              <w:t>-</w:t>
            </w: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MENTO CURRICULAR / (3,0 pontos)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Pr="006A7DA6" w:rsidRDefault="00D34AAC" w:rsidP="00174478">
            <w:pPr>
              <w:rPr>
                <w:b/>
              </w:rPr>
            </w:pPr>
            <w:r w:rsidRPr="006A7DA6">
              <w:rPr>
                <w:b/>
              </w:rPr>
              <w:t>Considere o número de disciplinas do histórico escolar e escolha a alternativa que melhor descreva o seu aproveitamento. Não esqueça de informar o número total de disciplinas cursadas e o número de disciplinas na faixa solicitada.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816449" w:rsidRDefault="00D34AAC" w:rsidP="00174478">
            <w:pPr>
              <w:tabs>
                <w:tab w:val="left" w:pos="1125"/>
              </w:tabs>
            </w:pPr>
            <w:proofErr w:type="gramStart"/>
            <w:r>
              <w:t>(</w:t>
            </w:r>
            <w:r w:rsidR="002764C3">
              <w:t xml:space="preserve"> </w:t>
            </w:r>
            <w:sdt>
              <w:sdtPr>
                <w:id w:val="358469740"/>
                <w:placeholder>
                  <w:docPart w:val="8628D51FC6EE4224A16DD1F27EA618C7"/>
                </w:placeholder>
                <w:showingPlcHdr/>
              </w:sdtPr>
              <w:sdtEndPr/>
              <w:sdtContent>
                <w:r w:rsidR="00FA7D32">
                  <w:rPr>
                    <w:b/>
                  </w:rPr>
                  <w:t>insira</w:t>
                </w:r>
                <w:proofErr w:type="gramEnd"/>
                <w:r w:rsidR="00FA7D32">
                  <w:rPr>
                    <w:b/>
                  </w:rPr>
                  <w:t xml:space="preserve"> aqui</w:t>
                </w:r>
              </w:sdtContent>
            </w:sdt>
            <w:r w:rsidR="002764C3">
              <w:t xml:space="preserve"> </w:t>
            </w:r>
            <w:r>
              <w:t>) Nº disciplinas cursadas</w:t>
            </w:r>
          </w:p>
          <w:p w:rsidR="00D34AAC" w:rsidRDefault="00D34AAC" w:rsidP="00174478">
            <w:pPr>
              <w:tabs>
                <w:tab w:val="left" w:pos="1125"/>
              </w:tabs>
            </w:pPr>
            <w:proofErr w:type="gramStart"/>
            <w:r>
              <w:t>(</w:t>
            </w:r>
            <w:r w:rsidR="002764C3">
              <w:t xml:space="preserve"> </w:t>
            </w:r>
            <w:sdt>
              <w:sdtPr>
                <w:id w:val="-885872697"/>
                <w:placeholder>
                  <w:docPart w:val="FFCBCC2C10F64BF49840C12C8BDCD207"/>
                </w:placeholder>
                <w:showingPlcHdr/>
              </w:sdtPr>
              <w:sdtEndPr/>
              <w:sdtContent>
                <w:r w:rsidR="002764C3">
                  <w:rPr>
                    <w:b/>
                  </w:rPr>
                  <w:t>insira</w:t>
                </w:r>
                <w:proofErr w:type="gramEnd"/>
                <w:r w:rsidR="002764C3">
                  <w:rPr>
                    <w:b/>
                  </w:rPr>
                  <w:t xml:space="preserve"> aqui</w:t>
                </w:r>
              </w:sdtContent>
            </w:sdt>
            <w:r w:rsidR="002764C3">
              <w:t xml:space="preserve"> </w:t>
            </w:r>
            <w:r>
              <w:t>) Nº disciplinas faixa solicitada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3.1 Aproveitamento igual ou superior a 90%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3,0</w:t>
            </w:r>
          </w:p>
        </w:tc>
        <w:sdt>
          <w:sdtPr>
            <w:rPr>
              <w:b/>
            </w:rPr>
            <w:id w:val="-811099734"/>
            <w:placeholder>
              <w:docPart w:val="D6544EFA0C564BD4A166C2D92DDF347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025631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0F3769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3.2 Aproveitamento entre 80% e 90% em metade ou mais das disciplinas.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2,0</w:t>
            </w:r>
          </w:p>
        </w:tc>
        <w:sdt>
          <w:sdtPr>
            <w:rPr>
              <w:b/>
            </w:rPr>
            <w:id w:val="414824755"/>
            <w:placeholder>
              <w:docPart w:val="ABDA5D007F86472C856F105706FC7DD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2084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3.3 Aproveitamento entre 70% e 80%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1956518948"/>
            <w:placeholder>
              <w:docPart w:val="9B0ED6FF012B46458242BAC5A457CF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422147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3: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3653DA" w:rsidRDefault="003653DA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7455D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7455DC" w:rsidRDefault="0053440F" w:rsidP="00174478">
            <w:pPr>
              <w:rPr>
                <w:b/>
              </w:rPr>
            </w:pPr>
            <w:r>
              <w:lastRenderedPageBreak/>
              <w:br w:type="page"/>
            </w:r>
          </w:p>
          <w:p w:rsidR="007455DC" w:rsidRPr="00B769FA" w:rsidRDefault="007455D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9C2019" w:rsidP="00174478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7455DC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4E35F7" w:rsidRPr="006A7DA6" w:rsidRDefault="004E35F7" w:rsidP="00174478">
            <w:pPr>
              <w:jc w:val="center"/>
              <w:rPr>
                <w:b/>
              </w:rPr>
            </w:pPr>
            <w:r w:rsidRPr="006A7DA6">
              <w:rPr>
                <w:b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6A7DA6" w:rsidP="00174478">
            <w:pPr>
              <w:rPr>
                <w:b/>
              </w:rPr>
            </w:pPr>
          </w:p>
          <w:p w:rsidR="006A7DA6" w:rsidRDefault="006A7DA6" w:rsidP="00174478">
            <w:pPr>
              <w:rPr>
                <w:b/>
              </w:rPr>
            </w:pPr>
          </w:p>
          <w:p w:rsidR="004E35F7" w:rsidRPr="006A7DA6" w:rsidRDefault="004E35F7" w:rsidP="00174478">
            <w:pPr>
              <w:rPr>
                <w:b/>
              </w:rPr>
            </w:pPr>
            <w:r w:rsidRPr="006A7DA6">
              <w:rPr>
                <w:b/>
              </w:rPr>
              <w:t>ESTÁGIOS OU ATIVIDADES EXTRA – CURRICULARES / (1,0 ponto)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4.1 Estágio ou Atividade realizada em instituições de saúde, no Brasil ou no exterior, na área escolhida do PRM com carga horária acima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-1080283406"/>
            <w:placeholder>
              <w:docPart w:val="D23D6E9D9BE6494D87F6B195F78056A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1285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4.2 Estágio ou Atividade realizada em instituições de saúde, no Brasil ou no exterior, na área escolhida do PRM com carga horária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0,5</w:t>
            </w:r>
          </w:p>
        </w:tc>
        <w:sdt>
          <w:sdtPr>
            <w:rPr>
              <w:b/>
            </w:rPr>
            <w:id w:val="-454407378"/>
            <w:placeholder>
              <w:docPart w:val="30186135E9C54F539A14A35E6DD72C24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968965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4.3 Estágio ou Atividade realizada em instituições de saúde, no Brasil ou no exterior, em outra área que não a escolhida do PRM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0,25</w:t>
            </w:r>
          </w:p>
        </w:tc>
        <w:sdt>
          <w:sdtPr>
            <w:rPr>
              <w:b/>
            </w:rPr>
            <w:id w:val="2078700706"/>
            <w:placeholder>
              <w:docPart w:val="6359C150CF4141DC897E915EABAC6C1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78480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4: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Pr="008220B2" w:rsidRDefault="004E35F7" w:rsidP="00174478">
            <w:pPr>
              <w:jc w:val="center"/>
              <w:rPr>
                <w:b/>
              </w:rPr>
            </w:pPr>
            <w:r w:rsidRPr="008220B2">
              <w:rPr>
                <w:b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MONITORIAS/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5.1 Monitoria na área escolhida do PRM, com certificado da instituição de ensino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1,5</w:t>
            </w:r>
          </w:p>
        </w:tc>
        <w:sdt>
          <w:sdtPr>
            <w:rPr>
              <w:b/>
            </w:rPr>
            <w:id w:val="330880705"/>
            <w:placeholder>
              <w:docPart w:val="FF2292437331448FA679A5C9833A995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17888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5.2 Monitoria em outra área, com certificado da instituição de ensino.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118141862"/>
            <w:placeholder>
              <w:docPart w:val="04382F70F06E4FC0A4B370FB3270174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112428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Pr="008220B2" w:rsidRDefault="006A77CD" w:rsidP="00174478">
            <w:r w:rsidRPr="008220B2">
              <w:rPr>
                <w:b/>
              </w:rPr>
              <w:t>SUBTOTAL ITEM 5: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Pr="008220B2" w:rsidRDefault="004E35F7" w:rsidP="00174478">
            <w:pPr>
              <w:jc w:val="center"/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Default="004E35F7" w:rsidP="0017447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ATIVIDADES DE PESQUISA, INICIAÇÃO CIENTÍFICA, LIGAS ACADÊMICAS E CURSOS RECONHECIDOS 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6.1 Participação em grupos de pesquisas regulares da instituição de ensino, incluindo bolsas de iniciação científica, com os seguintes critérios: Duração mínima de 1 ano ou 2 semestres e Comprovação por declaração do Orientador de Pesquisa da Instituição.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DA4F10" w:rsidRDefault="00DA4F10" w:rsidP="00174478">
            <w:pPr>
              <w:jc w:val="center"/>
            </w:pPr>
          </w:p>
          <w:p w:rsidR="004E35F7" w:rsidRPr="008220B2" w:rsidRDefault="00B769FA" w:rsidP="00174478">
            <w:pPr>
              <w:jc w:val="center"/>
            </w:pPr>
            <w:r w:rsidRPr="008220B2">
              <w:t>1,5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185859559"/>
              <w:placeholder>
                <w:docPart w:val="89896947AF714D3EBBDAFF1C07E7F86F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sdt>
          <w:sdtPr>
            <w:rPr>
              <w:b/>
            </w:rPr>
            <w:id w:val="-1177877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6.2 Publicações em revistas internacionais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1,25</w:t>
            </w:r>
          </w:p>
        </w:tc>
        <w:sdt>
          <w:sdtPr>
            <w:rPr>
              <w:b/>
            </w:rPr>
            <w:id w:val="-496583024"/>
            <w:placeholder>
              <w:docPart w:val="C14B75CABB7C49A8AF56B6E01F9F638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581570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6.3 Publicações em revistas 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720666575"/>
            <w:placeholder>
              <w:docPart w:val="56319E421EE6462CBD8539EA0EADF91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9755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pPr>
              <w:tabs>
                <w:tab w:val="left" w:pos="1335"/>
              </w:tabs>
            </w:pPr>
            <w:r>
              <w:t>6.4 Participação em eventos científicos como apresentador de tema livre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865896113"/>
            <w:placeholder>
              <w:docPart w:val="1EF9D5077581472788DADE7A3491900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544558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 xml:space="preserve">6.5 Participação como </w:t>
            </w:r>
            <w:r w:rsidR="00710AB3">
              <w:t>organizador (</w:t>
            </w:r>
            <w:r>
              <w:t>a) em Ligas Acadêmicas ou Jornadas Acadêmicas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244323080"/>
            <w:placeholder>
              <w:docPart w:val="798599FC05D24D369A8E7C468E8518E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34724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6.6 Publicações em anais de congresso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0,5</w:t>
            </w:r>
          </w:p>
        </w:tc>
        <w:sdt>
          <w:sdtPr>
            <w:rPr>
              <w:b/>
            </w:rPr>
            <w:id w:val="-1059775218"/>
            <w:placeholder>
              <w:docPart w:val="971D6D634A1C471697E16DE748FE13B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4832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6.7 Participação em congressos, simpósios ou seminários como apresentador de pôster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0,25</w:t>
            </w:r>
          </w:p>
        </w:tc>
        <w:sdt>
          <w:sdtPr>
            <w:rPr>
              <w:b/>
            </w:rPr>
            <w:id w:val="1779371881"/>
            <w:placeholder>
              <w:docPart w:val="93D49FDEE5CF4682BEF978B01128757F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358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DA4F10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8220B2">
              <w:rPr>
                <w:b/>
              </w:rPr>
              <w:t>SUBTOTAL ITEM 6: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/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  <w:tr w:rsidR="00AA042F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CONHECIMENTO S DE LÍNGUA ESTRANGEIRA / (1,0 ponto)</w:t>
            </w: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7.1 Língua Inglesa - Fluência oral e escrita, comprovada com testes reconhecidos de proficiência em inglês (Michigan, Cambridge, TOEIC, IELTS, FCE, TOEFL e similares)</w:t>
            </w:r>
          </w:p>
        </w:tc>
        <w:tc>
          <w:tcPr>
            <w:tcW w:w="1134" w:type="dxa"/>
            <w:shd w:val="clear" w:color="auto" w:fill="auto"/>
          </w:tcPr>
          <w:p w:rsidR="00AA042F" w:rsidRPr="008220B2" w:rsidRDefault="00AA042F" w:rsidP="00174478">
            <w:pPr>
              <w:jc w:val="center"/>
            </w:pPr>
            <w:r w:rsidRPr="008220B2">
              <w:t>1,0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2076933792"/>
              <w:placeholder>
                <w:docPart w:val="5758BD6C03F9405FAE6BF0B7F5DF1492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AA042F" w:rsidRDefault="005F7666" w:rsidP="00174478">
            <w:pPr>
              <w:rPr>
                <w:b/>
              </w:rPr>
            </w:pPr>
            <w:sdt>
              <w:sdtPr>
                <w:rPr>
                  <w:b/>
                </w:rPr>
                <w:id w:val="183286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529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7.2 Língua Inglesa - Estudos em nível avançado sem certificação de proficiência em inglês (certificados de conclusão de cursos reconhecidos)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AA042F" w:rsidRPr="008220B2" w:rsidRDefault="00AA042F" w:rsidP="00174478">
            <w:pPr>
              <w:jc w:val="center"/>
            </w:pPr>
            <w:r w:rsidRPr="008220B2">
              <w:t>0,5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-1890258264"/>
              <w:placeholder>
                <w:docPart w:val="E11C2C0819B3474E8C39C3B13C136D99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312449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SUBTOTAL ITEM 7:</w:t>
            </w: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7797" w:type="dxa"/>
            <w:gridSpan w:val="3"/>
            <w:shd w:val="clear" w:color="auto" w:fill="D0CECE" w:themeFill="background2" w:themeFillShade="E6"/>
          </w:tcPr>
          <w:p w:rsidR="00B769FA" w:rsidRPr="008220B2" w:rsidRDefault="00B769FA" w:rsidP="00174478">
            <w:pPr>
              <w:rPr>
                <w:b/>
              </w:rPr>
            </w:pPr>
            <w:r w:rsidRPr="008220B2">
              <w:rPr>
                <w:b/>
              </w:rPr>
              <w:t>TOTAL GERAL: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</w:tbl>
    <w:p w:rsidR="0053440F" w:rsidRDefault="0053440F" w:rsidP="00B769FA">
      <w:pPr>
        <w:jc w:val="center"/>
        <w:rPr>
          <w:b/>
        </w:rPr>
      </w:pPr>
    </w:p>
    <w:sectPr w:rsidR="0053440F" w:rsidSect="00AF1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72" w:right="1701" w:bottom="426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66" w:rsidRDefault="005F7666" w:rsidP="00890305">
      <w:pPr>
        <w:spacing w:after="0" w:line="240" w:lineRule="auto"/>
      </w:pPr>
      <w:r>
        <w:separator/>
      </w:r>
    </w:p>
  </w:endnote>
  <w:endnote w:type="continuationSeparator" w:id="0">
    <w:p w:rsidR="005F7666" w:rsidRDefault="005F7666" w:rsidP="008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478" w:rsidRDefault="00174478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567"/>
      <w:gridCol w:w="3963"/>
    </w:tblGrid>
    <w:tr w:rsidR="00174478" w:rsidTr="00174478">
      <w:trPr>
        <w:trHeight w:val="170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Candidato</w:t>
          </w:r>
        </w:p>
        <w:p w:rsidR="00174478" w:rsidRDefault="00174478" w:rsidP="00174478"/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</w:p>
      </w:tc>
      <w:tc>
        <w:tcPr>
          <w:tcW w:w="39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Avaliador Responsável</w:t>
          </w:r>
        </w:p>
        <w:p w:rsidR="00174478" w:rsidRDefault="00174478" w:rsidP="00174478"/>
      </w:tc>
    </w:tr>
  </w:tbl>
  <w:p w:rsidR="00174478" w:rsidRDefault="00174478" w:rsidP="0017447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A6" w:rsidRDefault="00AF18A6" w:rsidP="00AF18A6"/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3964"/>
    </w:tblGrid>
    <w:tr w:rsidR="00AF18A6" w:rsidTr="00AF18A6">
      <w:trPr>
        <w:trHeight w:val="170"/>
        <w:jc w:val="center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18A6" w:rsidRDefault="00AF18A6" w:rsidP="00AF18A6">
          <w:pPr>
            <w:jc w:val="center"/>
          </w:pPr>
          <w:r>
            <w:t>Assinatura do Candidato</w:t>
          </w:r>
        </w:p>
        <w:p w:rsidR="00AF18A6" w:rsidRDefault="00AF18A6" w:rsidP="00AF18A6">
          <w:pPr>
            <w:jc w:val="center"/>
          </w:pPr>
        </w:p>
      </w:tc>
    </w:tr>
  </w:tbl>
  <w:p w:rsidR="00AF18A6" w:rsidRDefault="00AF18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66" w:rsidRDefault="005F7666" w:rsidP="00890305">
      <w:pPr>
        <w:spacing w:after="0" w:line="240" w:lineRule="auto"/>
      </w:pPr>
      <w:r>
        <w:separator/>
      </w:r>
    </w:p>
  </w:footnote>
  <w:footnote w:type="continuationSeparator" w:id="0">
    <w:p w:rsidR="005F7666" w:rsidRDefault="005F7666" w:rsidP="0089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305" w:rsidRDefault="008903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-59055</wp:posOffset>
          </wp:positionV>
          <wp:extent cx="6400800" cy="590550"/>
          <wp:effectExtent l="0" t="0" r="0" b="0"/>
          <wp:wrapThrough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hrough>
          <wp:docPr id="11" name="Imagem 11" descr="C:\Users\RARANNA\AppData\Local\Microsoft\Windows\INetCache\Content.Word\8bfb95f0-957b-4565-b929-c585799d72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A6" w:rsidRDefault="00AF18A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7699BE4" wp14:editId="198E3B9E">
          <wp:simplePos x="0" y="0"/>
          <wp:positionH relativeFrom="column">
            <wp:posOffset>-422910</wp:posOffset>
          </wp:positionH>
          <wp:positionV relativeFrom="paragraph">
            <wp:posOffset>-139700</wp:posOffset>
          </wp:positionV>
          <wp:extent cx="6400800" cy="553085"/>
          <wp:effectExtent l="0" t="0" r="0" b="0"/>
          <wp:wrapThrough wrapText="bothSides">
            <wp:wrapPolygon edited="0">
              <wp:start x="0" y="0"/>
              <wp:lineTo x="0" y="20831"/>
              <wp:lineTo x="21536" y="20831"/>
              <wp:lineTo x="21536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66FC"/>
    <w:multiLevelType w:val="hybridMultilevel"/>
    <w:tmpl w:val="543AB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9C1"/>
    <w:multiLevelType w:val="hybridMultilevel"/>
    <w:tmpl w:val="22AEB436"/>
    <w:lvl w:ilvl="0" w:tplc="10607E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D9D"/>
    <w:multiLevelType w:val="hybridMultilevel"/>
    <w:tmpl w:val="5B4AA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B1C"/>
    <w:multiLevelType w:val="hybridMultilevel"/>
    <w:tmpl w:val="10C4992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96BC5"/>
    <w:multiLevelType w:val="hybridMultilevel"/>
    <w:tmpl w:val="593018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832D8"/>
    <w:multiLevelType w:val="hybridMultilevel"/>
    <w:tmpl w:val="A0D0F11C"/>
    <w:lvl w:ilvl="0" w:tplc="0416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0515841"/>
    <w:multiLevelType w:val="hybridMultilevel"/>
    <w:tmpl w:val="0CC8936A"/>
    <w:lvl w:ilvl="0" w:tplc="43907A3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+hd6S3thVn2IgYh4WDRNRC2K1iNdVKAaPab0Z077vx9xNpaJ4kz3UeOBUuBiXzhxV//CYsRPwnBoo8k8KY5chA==" w:salt="CtgfClr23ewo/xojlsWDY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A"/>
    <w:rsid w:val="000824A9"/>
    <w:rsid w:val="000B1185"/>
    <w:rsid w:val="000F3769"/>
    <w:rsid w:val="00174478"/>
    <w:rsid w:val="001C2E4D"/>
    <w:rsid w:val="001E141F"/>
    <w:rsid w:val="001F5292"/>
    <w:rsid w:val="002764C3"/>
    <w:rsid w:val="003262CF"/>
    <w:rsid w:val="00341978"/>
    <w:rsid w:val="003653DA"/>
    <w:rsid w:val="00397E9C"/>
    <w:rsid w:val="003E2452"/>
    <w:rsid w:val="0041311C"/>
    <w:rsid w:val="00487B7A"/>
    <w:rsid w:val="004943B7"/>
    <w:rsid w:val="004E35F7"/>
    <w:rsid w:val="004E7A27"/>
    <w:rsid w:val="0053440F"/>
    <w:rsid w:val="005964B7"/>
    <w:rsid w:val="005F7666"/>
    <w:rsid w:val="006A77CD"/>
    <w:rsid w:val="006A7DA6"/>
    <w:rsid w:val="006B6CC5"/>
    <w:rsid w:val="00710AB3"/>
    <w:rsid w:val="007455DC"/>
    <w:rsid w:val="00755225"/>
    <w:rsid w:val="00772179"/>
    <w:rsid w:val="00816449"/>
    <w:rsid w:val="008173C8"/>
    <w:rsid w:val="008220B2"/>
    <w:rsid w:val="00831A70"/>
    <w:rsid w:val="00835FDE"/>
    <w:rsid w:val="00890305"/>
    <w:rsid w:val="009A16B9"/>
    <w:rsid w:val="009A2B57"/>
    <w:rsid w:val="009C2019"/>
    <w:rsid w:val="00A0163D"/>
    <w:rsid w:val="00AA042F"/>
    <w:rsid w:val="00AF18A6"/>
    <w:rsid w:val="00B05F3A"/>
    <w:rsid w:val="00B769FA"/>
    <w:rsid w:val="00B77CF5"/>
    <w:rsid w:val="00C642AB"/>
    <w:rsid w:val="00D34AAC"/>
    <w:rsid w:val="00D5105B"/>
    <w:rsid w:val="00DA42F6"/>
    <w:rsid w:val="00DA4F10"/>
    <w:rsid w:val="00DB2352"/>
    <w:rsid w:val="00DB2D0B"/>
    <w:rsid w:val="00DE63CF"/>
    <w:rsid w:val="00E2094A"/>
    <w:rsid w:val="00E60962"/>
    <w:rsid w:val="00E9784D"/>
    <w:rsid w:val="00EC361F"/>
    <w:rsid w:val="00F1026A"/>
    <w:rsid w:val="00F1227E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8D10FF-0042-4DA0-9423-19FEBD5C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305"/>
  </w:style>
  <w:style w:type="paragraph" w:styleId="Rodap">
    <w:name w:val="footer"/>
    <w:basedOn w:val="Normal"/>
    <w:link w:val="Rodap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305"/>
  </w:style>
  <w:style w:type="character" w:styleId="TextodoEspaoReservado">
    <w:name w:val="Placeholder Text"/>
    <w:basedOn w:val="Fontepargpadro"/>
    <w:uiPriority w:val="99"/>
    <w:semiHidden/>
    <w:rsid w:val="00E9784D"/>
    <w:rPr>
      <w:color w:val="808080"/>
    </w:rPr>
  </w:style>
  <w:style w:type="paragraph" w:styleId="PargrafodaLista">
    <w:name w:val="List Paragraph"/>
    <w:basedOn w:val="Normal"/>
    <w:uiPriority w:val="34"/>
    <w:qFormat/>
    <w:rsid w:val="000824A9"/>
    <w:pPr>
      <w:ind w:left="720"/>
      <w:contextualSpacing/>
    </w:pPr>
  </w:style>
  <w:style w:type="table" w:styleId="Tabelacomgrade">
    <w:name w:val="Table Grid"/>
    <w:basedOn w:val="Tabelanormal"/>
    <w:uiPriority w:val="39"/>
    <w:rsid w:val="0008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ANNA\Documents\ANEXO%20I%20residencia%20(fi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234A69484147CD8A7E74AF98CCE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C331E-AABC-45CC-B6F8-E12C17AD91A4}"/>
      </w:docPartPr>
      <w:docPartBody>
        <w:p w:rsidR="00000000" w:rsidRDefault="0068295C">
          <w:pPr>
            <w:pStyle w:val="5F234A69484147CD8A7E74AF98CCE9D7"/>
          </w:pPr>
          <w:r w:rsidRPr="00514256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544A021AF84846A8D23BEB322C9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5A5A9-079D-417D-A6AC-6C5AB8384D26}"/>
      </w:docPartPr>
      <w:docPartBody>
        <w:p w:rsidR="00000000" w:rsidRDefault="0068295C">
          <w:pPr>
            <w:pStyle w:val="6B544A021AF84846A8D23BEB322C985D"/>
          </w:pPr>
          <w:r>
            <w:rPr>
              <w:color w:val="767171" w:themeColor="background2" w:themeShade="80"/>
            </w:rPr>
            <w:t>XX/XX/XXXX</w:t>
          </w:r>
        </w:p>
      </w:docPartBody>
    </w:docPart>
    <w:docPart>
      <w:docPartPr>
        <w:name w:val="4B555F92655D412CA82FEF89450E5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C967CF-256B-4131-9852-0EDBB65527E2}"/>
      </w:docPartPr>
      <w:docPartBody>
        <w:p w:rsidR="00000000" w:rsidRDefault="0068295C">
          <w:pPr>
            <w:pStyle w:val="4B555F92655D412CA82FEF89450E5249"/>
          </w:pPr>
          <w:r>
            <w:rPr>
              <w:rStyle w:val="TextodoEspaoReservado"/>
            </w:rPr>
            <w:t>XXX.XXX.XXX-XX</w:t>
          </w:r>
        </w:p>
      </w:docPartBody>
    </w:docPart>
    <w:docPart>
      <w:docPartPr>
        <w:name w:val="1E301F5E919043E3847D1094D9DD88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D3D09-9D57-414D-9FCB-06C67B419AD2}"/>
      </w:docPartPr>
      <w:docPartBody>
        <w:p w:rsidR="00000000" w:rsidRDefault="0068295C">
          <w:pPr>
            <w:pStyle w:val="1E301F5E919043E3847D1094D9DD884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2F0D9D787746DB965D71C01BD6C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B46D0-6C97-4286-8AA1-745DDD9705CE}"/>
      </w:docPartPr>
      <w:docPartBody>
        <w:p w:rsidR="00000000" w:rsidRDefault="0068295C">
          <w:pPr>
            <w:pStyle w:val="262F0D9D787746DB965D71C01BD6C57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DBC769314943DBBADB27EFF82F67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41190-3572-44AC-8E60-1A61B5272D09}"/>
      </w:docPartPr>
      <w:docPartBody>
        <w:p w:rsidR="00000000" w:rsidRDefault="0068295C">
          <w:pPr>
            <w:pStyle w:val="B7DBC769314943DBBADB27EFF82F67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C0B4852A5B4963B4E32D116AB7FF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A34EB-E7BC-4D35-83D5-9D0CD1803089}"/>
      </w:docPartPr>
      <w:docPartBody>
        <w:p w:rsidR="00000000" w:rsidRDefault="0068295C">
          <w:pPr>
            <w:pStyle w:val="FCC0B4852A5B4963B4E32D116AB7FF05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73F278F7FF24917B677DF4EE54D9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CF742-F728-4421-AB90-E517A14E01AA}"/>
      </w:docPartPr>
      <w:docPartBody>
        <w:p w:rsidR="00000000" w:rsidRDefault="0068295C">
          <w:pPr>
            <w:pStyle w:val="C73F278F7FF24917B677DF4EE54D9B9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A5CEDDDFDD4CEE8269C0C51FC76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A1248-8BF6-48D7-BF73-08EE92AFCAF4}"/>
      </w:docPartPr>
      <w:docPartBody>
        <w:p w:rsidR="00000000" w:rsidRDefault="0068295C">
          <w:pPr>
            <w:pStyle w:val="77A5CEDDDFDD4CEE8269C0C51FC765C3"/>
          </w:pPr>
          <w:r>
            <w:rPr>
              <w:rStyle w:val="TextodoEspaoReservado"/>
            </w:rPr>
            <w:t>XXXXXX-XXX</w:t>
          </w:r>
        </w:p>
      </w:docPartBody>
    </w:docPart>
    <w:docPart>
      <w:docPartPr>
        <w:name w:val="E88A792C617640A5A5392691E8E3F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C73589-637A-4821-AA05-5DBE988DCEBB}"/>
      </w:docPartPr>
      <w:docPartBody>
        <w:p w:rsidR="00000000" w:rsidRDefault="0068295C">
          <w:pPr>
            <w:pStyle w:val="E88A792C617640A5A5392691E8E3F99E"/>
          </w:pPr>
          <w:r w:rsidRPr="00397E9C">
            <w:rPr>
              <w:color w:val="767171" w:themeColor="background2" w:themeShade="80"/>
            </w:rPr>
            <w:t>(X</w:t>
          </w:r>
          <w:r w:rsidRPr="00397E9C">
            <w:rPr>
              <w:color w:val="767171" w:themeColor="background2" w:themeShade="80"/>
            </w:rPr>
            <w:t>X) XXXX-XXXX e (XX) XXXX-XXXX</w:t>
          </w:r>
        </w:p>
      </w:docPartBody>
    </w:docPart>
    <w:docPart>
      <w:docPartPr>
        <w:name w:val="F7D0E82F6D9A450E9BF4F1A7553BF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198B1-C033-4127-94F1-824A4BC47CF3}"/>
      </w:docPartPr>
      <w:docPartBody>
        <w:p w:rsidR="00000000" w:rsidRDefault="0068295C">
          <w:pPr>
            <w:pStyle w:val="F7D0E82F6D9A450E9BF4F1A7553BF4C0"/>
          </w:pPr>
          <w:r w:rsidRPr="00397E9C">
            <w:rPr>
              <w:color w:val="767171" w:themeColor="background2" w:themeShade="80"/>
            </w:rPr>
            <w:t xml:space="preserve">(XX) XXXX-XXXX </w:t>
          </w:r>
        </w:p>
      </w:docPartBody>
    </w:docPart>
    <w:docPart>
      <w:docPartPr>
        <w:name w:val="507CBDD64EB64AAB9D4729F35388C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54212-CC87-4D0A-AED4-DA76BAF672DA}"/>
      </w:docPartPr>
      <w:docPartBody>
        <w:p w:rsidR="00000000" w:rsidRDefault="0068295C">
          <w:pPr>
            <w:pStyle w:val="507CBDD64EB64AAB9D4729F35388C8FD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CB9DB3FF394B4E868F7795A2E13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3E84B-4503-4AD0-B187-A97FFF174E16}"/>
      </w:docPartPr>
      <w:docPartBody>
        <w:p w:rsidR="00000000" w:rsidRDefault="0068295C">
          <w:pPr>
            <w:pStyle w:val="EBCB9DB3FF394B4E868F7795A2E13ED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5D10CB8B644EEF80F9C4D5BD068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635F3-40BA-4C27-A11A-1FDCB5A1F475}"/>
      </w:docPartPr>
      <w:docPartBody>
        <w:p w:rsidR="00000000" w:rsidRDefault="0068295C">
          <w:pPr>
            <w:pStyle w:val="FC5D10CB8B644EEF80F9C4D5BD0685D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25E60741C44651A28E6DAA29CD5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324689-D220-4101-A5C5-4996552481E4}"/>
      </w:docPartPr>
      <w:docPartBody>
        <w:p w:rsidR="00000000" w:rsidRDefault="0068295C">
          <w:pPr>
            <w:pStyle w:val="F125E60741C44651A28E6DAA29CD5FBB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E162ED92CE4FF4A60C9445735A2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72018-8CE5-44AE-818B-2E0F9DC4B97E}"/>
      </w:docPartPr>
      <w:docPartBody>
        <w:p w:rsidR="00000000" w:rsidRDefault="0068295C">
          <w:pPr>
            <w:pStyle w:val="1FE162ED92CE4FF4A60C9445735A26CA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6C9F49D7474416AAD59310DEABA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E431-6D5A-4D10-8F59-4902E438A4C1}"/>
      </w:docPartPr>
      <w:docPartBody>
        <w:p w:rsidR="00000000" w:rsidRDefault="0068295C">
          <w:pPr>
            <w:pStyle w:val="306C9F49D7474416AAD59310DEABAFD2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BE49825B9A547F1AF2BB6F1580FC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92CCF0-0B94-4121-9308-A41AFB932966}"/>
      </w:docPartPr>
      <w:docPartBody>
        <w:p w:rsidR="00000000" w:rsidRDefault="0068295C">
          <w:pPr>
            <w:pStyle w:val="CBE49825B9A547F1AF2BB6F1580FC196"/>
          </w:pPr>
          <w:r>
            <w:rPr>
              <w:rStyle w:val="TextodoEspaoReservado"/>
            </w:rPr>
            <w:t>Escolha o ano.</w:t>
          </w:r>
        </w:p>
      </w:docPartBody>
    </w:docPart>
    <w:docPart>
      <w:docPartPr>
        <w:name w:val="F0E6CCE430224D228737FF81A8B76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D8F7B-B782-4993-88F5-788CAD0C9364}"/>
      </w:docPartPr>
      <w:docPartBody>
        <w:p w:rsidR="00000000" w:rsidRDefault="0068295C">
          <w:pPr>
            <w:pStyle w:val="F0E6CCE430224D228737FF81A8B768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59284D81064FC2A6A228F3381BF6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2F3D9-6108-4241-B4FB-BFF1FF7FCB7D}"/>
      </w:docPartPr>
      <w:docPartBody>
        <w:p w:rsidR="00000000" w:rsidRDefault="0068295C">
          <w:pPr>
            <w:pStyle w:val="2659284D81064FC2A6A228F3381BF63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632DC806AE4D50BB81C5511A6FA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A769B3-5172-46ED-95D7-A9F8C1058E5D}"/>
      </w:docPartPr>
      <w:docPartBody>
        <w:p w:rsidR="00000000" w:rsidRDefault="0068295C">
          <w:pPr>
            <w:pStyle w:val="F0632DC806AE4D50BB81C5511A6FA49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A70F8F0CFF24329A929BF4AE897B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55EEA1-6CEA-4188-B604-951555E1C4E0}"/>
      </w:docPartPr>
      <w:docPartBody>
        <w:p w:rsidR="00000000" w:rsidRDefault="0068295C">
          <w:pPr>
            <w:pStyle w:val="AA70F8F0CFF24329A929BF4AE897BE37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48B485E22A42D08C0198ABB3CE7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B9F4D-04E5-463D-806D-DE81413E5C97}"/>
      </w:docPartPr>
      <w:docPartBody>
        <w:p w:rsidR="00000000" w:rsidRDefault="0068295C">
          <w:pPr>
            <w:pStyle w:val="6248B485E22A42D08C0198ABB3CE7B42"/>
          </w:pPr>
          <w:r>
            <w:rPr>
              <w:b/>
            </w:rPr>
            <w:t>Selecione</w:t>
          </w:r>
        </w:p>
      </w:docPartBody>
    </w:docPart>
    <w:docPart>
      <w:docPartPr>
        <w:name w:val="242BD3ED933E42AF942A841D2BB86C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0759E2-E93C-4394-A243-B8357992FDBE}"/>
      </w:docPartPr>
      <w:docPartBody>
        <w:p w:rsidR="00000000" w:rsidRDefault="0068295C">
          <w:pPr>
            <w:pStyle w:val="242BD3ED933E42AF942A841D2BB86C5E"/>
          </w:pPr>
          <w:r>
            <w:rPr>
              <w:b/>
            </w:rPr>
            <w:t>Selecione</w:t>
          </w:r>
        </w:p>
      </w:docPartBody>
    </w:docPart>
    <w:docPart>
      <w:docPartPr>
        <w:name w:val="B9C7EC8D36CA48CEA4A017D556FC1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E1060-1710-4571-8FA1-8D532A90EC3D}"/>
      </w:docPartPr>
      <w:docPartBody>
        <w:p w:rsidR="00000000" w:rsidRDefault="0068295C">
          <w:pPr>
            <w:pStyle w:val="B9C7EC8D36CA48CEA4A017D556FC1390"/>
          </w:pPr>
          <w:r>
            <w:rPr>
              <w:b/>
            </w:rPr>
            <w:t>Selecione</w:t>
          </w:r>
        </w:p>
      </w:docPartBody>
    </w:docPart>
    <w:docPart>
      <w:docPartPr>
        <w:name w:val="63E3858D0C524ECD875C676B04875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B0856-B657-47E2-844F-332CF7AC1315}"/>
      </w:docPartPr>
      <w:docPartBody>
        <w:p w:rsidR="00000000" w:rsidRDefault="0068295C">
          <w:pPr>
            <w:pStyle w:val="63E3858D0C524ECD875C676B048758AC"/>
          </w:pPr>
          <w:r>
            <w:rPr>
              <w:b/>
            </w:rPr>
            <w:t>Selecione</w:t>
          </w:r>
        </w:p>
      </w:docPartBody>
    </w:docPart>
    <w:docPart>
      <w:docPartPr>
        <w:name w:val="26D8A03F486A4FB4802216D968846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3AC45-EC27-4E5C-8969-B1B7D705D413}"/>
      </w:docPartPr>
      <w:docPartBody>
        <w:p w:rsidR="00000000" w:rsidRDefault="0068295C">
          <w:pPr>
            <w:pStyle w:val="26D8A03F486A4FB4802216D968846F50"/>
          </w:pPr>
          <w:r>
            <w:rPr>
              <w:b/>
            </w:rPr>
            <w:t>Selecione</w:t>
          </w:r>
        </w:p>
      </w:docPartBody>
    </w:docPart>
    <w:docPart>
      <w:docPartPr>
        <w:name w:val="8628D51FC6EE4224A16DD1F27EA6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EDB648-1F47-448F-88E3-DE166D684CBF}"/>
      </w:docPartPr>
      <w:docPartBody>
        <w:p w:rsidR="00000000" w:rsidRDefault="0068295C">
          <w:pPr>
            <w:pStyle w:val="8628D51FC6EE4224A16DD1F27EA618C7"/>
          </w:pPr>
          <w:r>
            <w:rPr>
              <w:b/>
            </w:rPr>
            <w:t>insira aqui</w:t>
          </w:r>
        </w:p>
      </w:docPartBody>
    </w:docPart>
    <w:docPart>
      <w:docPartPr>
        <w:name w:val="FFCBCC2C10F64BF49840C12C8BDCD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B19C5-9087-49DC-8669-9100CD77EADB}"/>
      </w:docPartPr>
      <w:docPartBody>
        <w:p w:rsidR="00000000" w:rsidRDefault="0068295C">
          <w:pPr>
            <w:pStyle w:val="FFCBCC2C10F64BF49840C12C8BDCD207"/>
          </w:pPr>
          <w:r>
            <w:rPr>
              <w:b/>
            </w:rPr>
            <w:t>insira aqui</w:t>
          </w:r>
        </w:p>
      </w:docPartBody>
    </w:docPart>
    <w:docPart>
      <w:docPartPr>
        <w:name w:val="D6544EFA0C564BD4A166C2D92DDF3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7ADF9-AF13-4D19-BF65-913736CCD8C4}"/>
      </w:docPartPr>
      <w:docPartBody>
        <w:p w:rsidR="00000000" w:rsidRDefault="0068295C">
          <w:pPr>
            <w:pStyle w:val="D6544EFA0C564BD4A166C2D92DDF3477"/>
          </w:pPr>
          <w:r>
            <w:rPr>
              <w:b/>
            </w:rPr>
            <w:t>Selecione</w:t>
          </w:r>
        </w:p>
      </w:docPartBody>
    </w:docPart>
    <w:docPart>
      <w:docPartPr>
        <w:name w:val="ABDA5D007F86472C856F105706FC7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C26A3-E9C3-4CBF-97ED-2007F1CF1D1C}"/>
      </w:docPartPr>
      <w:docPartBody>
        <w:p w:rsidR="00000000" w:rsidRDefault="0068295C">
          <w:pPr>
            <w:pStyle w:val="ABDA5D007F86472C856F105706FC7DD2"/>
          </w:pPr>
          <w:r>
            <w:rPr>
              <w:b/>
            </w:rPr>
            <w:t>Selecione</w:t>
          </w:r>
        </w:p>
      </w:docPartBody>
    </w:docPart>
    <w:docPart>
      <w:docPartPr>
        <w:name w:val="9B0ED6FF012B46458242BAC5A457C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4706B-AA0D-4708-A5F6-E530C7764B64}"/>
      </w:docPartPr>
      <w:docPartBody>
        <w:p w:rsidR="00000000" w:rsidRDefault="0068295C">
          <w:pPr>
            <w:pStyle w:val="9B0ED6FF012B46458242BAC5A457CF90"/>
          </w:pPr>
          <w:r>
            <w:rPr>
              <w:b/>
            </w:rPr>
            <w:t>Selecione</w:t>
          </w:r>
        </w:p>
      </w:docPartBody>
    </w:docPart>
    <w:docPart>
      <w:docPartPr>
        <w:name w:val="D23D6E9D9BE6494D87F6B195F7805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3304E5-8C26-4BF6-85CC-A1D6E32CB930}"/>
      </w:docPartPr>
      <w:docPartBody>
        <w:p w:rsidR="00000000" w:rsidRDefault="0068295C">
          <w:pPr>
            <w:pStyle w:val="D23D6E9D9BE6494D87F6B195F78056A7"/>
          </w:pPr>
          <w:r>
            <w:rPr>
              <w:b/>
            </w:rPr>
            <w:t>Selecione</w:t>
          </w:r>
        </w:p>
      </w:docPartBody>
    </w:docPart>
    <w:docPart>
      <w:docPartPr>
        <w:name w:val="30186135E9C54F539A14A35E6DD72C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AA120C-330A-41A0-A84B-C62282F7A175}"/>
      </w:docPartPr>
      <w:docPartBody>
        <w:p w:rsidR="00000000" w:rsidRDefault="0068295C">
          <w:pPr>
            <w:pStyle w:val="30186135E9C54F539A14A35E6DD72C24"/>
          </w:pPr>
          <w:r>
            <w:rPr>
              <w:b/>
            </w:rPr>
            <w:t>Selecione</w:t>
          </w:r>
        </w:p>
      </w:docPartBody>
    </w:docPart>
    <w:docPart>
      <w:docPartPr>
        <w:name w:val="6359C150CF4141DC897E915EABAC6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36E51-55E5-4428-BCC8-AD9DB8038A9F}"/>
      </w:docPartPr>
      <w:docPartBody>
        <w:p w:rsidR="00000000" w:rsidRDefault="0068295C">
          <w:pPr>
            <w:pStyle w:val="6359C150CF4141DC897E915EABAC6C1C"/>
          </w:pPr>
          <w:r>
            <w:rPr>
              <w:b/>
            </w:rPr>
            <w:t>Selecione</w:t>
          </w:r>
        </w:p>
      </w:docPartBody>
    </w:docPart>
    <w:docPart>
      <w:docPartPr>
        <w:name w:val="FF2292437331448FA679A5C9833A99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DA0A8-AA96-4603-99E6-1C962F0EDAB2}"/>
      </w:docPartPr>
      <w:docPartBody>
        <w:p w:rsidR="00000000" w:rsidRDefault="0068295C">
          <w:pPr>
            <w:pStyle w:val="FF2292437331448FA679A5C9833A995A"/>
          </w:pPr>
          <w:r>
            <w:rPr>
              <w:b/>
            </w:rPr>
            <w:t>Selecione</w:t>
          </w:r>
        </w:p>
      </w:docPartBody>
    </w:docPart>
    <w:docPart>
      <w:docPartPr>
        <w:name w:val="04382F70F06E4FC0A4B370FB327017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E684E1-7046-4A33-B549-ABC52932653E}"/>
      </w:docPartPr>
      <w:docPartBody>
        <w:p w:rsidR="00000000" w:rsidRDefault="0068295C">
          <w:pPr>
            <w:pStyle w:val="04382F70F06E4FC0A4B370FB32701746"/>
          </w:pPr>
          <w:r>
            <w:rPr>
              <w:b/>
            </w:rPr>
            <w:t>Selecione</w:t>
          </w:r>
        </w:p>
      </w:docPartBody>
    </w:docPart>
    <w:docPart>
      <w:docPartPr>
        <w:name w:val="89896947AF714D3EBBDAFF1C07E7F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EB5E8-CD3A-45ED-86D3-284217C2DCB2}"/>
      </w:docPartPr>
      <w:docPartBody>
        <w:p w:rsidR="00000000" w:rsidRDefault="0068295C">
          <w:pPr>
            <w:pStyle w:val="89896947AF714D3EBBDAFF1C07E7F86F"/>
          </w:pPr>
          <w:r>
            <w:rPr>
              <w:b/>
            </w:rPr>
            <w:t>Selecione</w:t>
          </w:r>
        </w:p>
      </w:docPartBody>
    </w:docPart>
    <w:docPart>
      <w:docPartPr>
        <w:name w:val="C14B75CABB7C49A8AF56B6E01F9F6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54A8D-3E0D-47A0-BC22-163281FB388B}"/>
      </w:docPartPr>
      <w:docPartBody>
        <w:p w:rsidR="00000000" w:rsidRDefault="0068295C">
          <w:pPr>
            <w:pStyle w:val="C14B75CABB7C49A8AF56B6E01F9F638A"/>
          </w:pPr>
          <w:r>
            <w:rPr>
              <w:b/>
            </w:rPr>
            <w:t>Selecione</w:t>
          </w:r>
        </w:p>
      </w:docPartBody>
    </w:docPart>
    <w:docPart>
      <w:docPartPr>
        <w:name w:val="56319E421EE6462CBD8539EA0EADF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6573C-DFFF-44B1-A2BF-58737AB5A87F}"/>
      </w:docPartPr>
      <w:docPartBody>
        <w:p w:rsidR="00000000" w:rsidRDefault="0068295C">
          <w:pPr>
            <w:pStyle w:val="56319E421EE6462CBD8539EA0EADF916"/>
          </w:pPr>
          <w:r>
            <w:rPr>
              <w:b/>
            </w:rPr>
            <w:t>Selecione</w:t>
          </w:r>
        </w:p>
      </w:docPartBody>
    </w:docPart>
    <w:docPart>
      <w:docPartPr>
        <w:name w:val="1EF9D5077581472788DADE7A34919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3E49-EF1A-4155-920C-04342EF29609}"/>
      </w:docPartPr>
      <w:docPartBody>
        <w:p w:rsidR="00000000" w:rsidRDefault="0068295C">
          <w:pPr>
            <w:pStyle w:val="1EF9D5077581472788DADE7A3491900A"/>
          </w:pPr>
          <w:r>
            <w:rPr>
              <w:b/>
            </w:rPr>
            <w:t>Selecione</w:t>
          </w:r>
        </w:p>
      </w:docPartBody>
    </w:docPart>
    <w:docPart>
      <w:docPartPr>
        <w:name w:val="798599FC05D24D369A8E7C468E851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6E5697-6052-40D0-8365-E4F72DF2D207}"/>
      </w:docPartPr>
      <w:docPartBody>
        <w:p w:rsidR="00000000" w:rsidRDefault="0068295C">
          <w:pPr>
            <w:pStyle w:val="798599FC05D24D369A8E7C468E8518EC"/>
          </w:pPr>
          <w:r>
            <w:rPr>
              <w:b/>
            </w:rPr>
            <w:t>Selecione</w:t>
          </w:r>
        </w:p>
      </w:docPartBody>
    </w:docPart>
    <w:docPart>
      <w:docPartPr>
        <w:name w:val="971D6D634A1C471697E16DE748FE1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D7556-5F7A-4128-9FC6-D35A8D930A98}"/>
      </w:docPartPr>
      <w:docPartBody>
        <w:p w:rsidR="00000000" w:rsidRDefault="0068295C">
          <w:pPr>
            <w:pStyle w:val="971D6D634A1C471697E16DE748FE13BE"/>
          </w:pPr>
          <w:r>
            <w:rPr>
              <w:b/>
            </w:rPr>
            <w:t>Selecione</w:t>
          </w:r>
        </w:p>
      </w:docPartBody>
    </w:docPart>
    <w:docPart>
      <w:docPartPr>
        <w:name w:val="93D49FDEE5CF4682BEF978B011287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A5D10-2598-4EE9-BB01-9F358EE8337C}"/>
      </w:docPartPr>
      <w:docPartBody>
        <w:p w:rsidR="00000000" w:rsidRDefault="0068295C">
          <w:pPr>
            <w:pStyle w:val="93D49FDEE5CF4682BEF978B01128757F"/>
          </w:pPr>
          <w:r>
            <w:rPr>
              <w:b/>
            </w:rPr>
            <w:t>Selecione</w:t>
          </w:r>
        </w:p>
      </w:docPartBody>
    </w:docPart>
    <w:docPart>
      <w:docPartPr>
        <w:name w:val="5758BD6C03F9405FAE6BF0B7F5DF14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FB90BC-47FB-4669-82C8-45B51C2BF0E0}"/>
      </w:docPartPr>
      <w:docPartBody>
        <w:p w:rsidR="00000000" w:rsidRDefault="0068295C">
          <w:pPr>
            <w:pStyle w:val="5758BD6C03F9405FAE6BF0B7F5DF1492"/>
          </w:pPr>
          <w:r>
            <w:rPr>
              <w:b/>
            </w:rPr>
            <w:t>Selecione</w:t>
          </w:r>
        </w:p>
      </w:docPartBody>
    </w:docPart>
    <w:docPart>
      <w:docPartPr>
        <w:name w:val="E11C2C0819B3474E8C39C3B13C136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5663F-DCD9-4C1D-9411-6B157BF2E83D}"/>
      </w:docPartPr>
      <w:docPartBody>
        <w:p w:rsidR="00000000" w:rsidRDefault="0068295C">
          <w:pPr>
            <w:pStyle w:val="E11C2C0819B3474E8C39C3B13C136D99"/>
          </w:pPr>
          <w:r>
            <w:rPr>
              <w:b/>
            </w:rPr>
            <w:t>Selecione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5C"/>
    <w:rsid w:val="0068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F234A69484147CD8A7E74AF98CCE9D7">
    <w:name w:val="5F234A69484147CD8A7E74AF98CCE9D7"/>
  </w:style>
  <w:style w:type="paragraph" w:customStyle="1" w:styleId="6B544A021AF84846A8D23BEB322C985D">
    <w:name w:val="6B544A021AF84846A8D23BEB322C985D"/>
  </w:style>
  <w:style w:type="paragraph" w:customStyle="1" w:styleId="4B555F92655D412CA82FEF89450E5249">
    <w:name w:val="4B555F92655D412CA82FEF89450E5249"/>
  </w:style>
  <w:style w:type="paragraph" w:customStyle="1" w:styleId="1E301F5E919043E3847D1094D9DD8846">
    <w:name w:val="1E301F5E919043E3847D1094D9DD8846"/>
  </w:style>
  <w:style w:type="paragraph" w:customStyle="1" w:styleId="262F0D9D787746DB965D71C01BD6C571">
    <w:name w:val="262F0D9D787746DB965D71C01BD6C571"/>
  </w:style>
  <w:style w:type="paragraph" w:customStyle="1" w:styleId="B7DBC769314943DBBADB27EFF82F6744">
    <w:name w:val="B7DBC769314943DBBADB27EFF82F6744"/>
  </w:style>
  <w:style w:type="paragraph" w:customStyle="1" w:styleId="FCC0B4852A5B4963B4E32D116AB7FF05">
    <w:name w:val="FCC0B4852A5B4963B4E32D116AB7FF05"/>
  </w:style>
  <w:style w:type="paragraph" w:customStyle="1" w:styleId="C73F278F7FF24917B677DF4EE54D9B91">
    <w:name w:val="C73F278F7FF24917B677DF4EE54D9B91"/>
  </w:style>
  <w:style w:type="paragraph" w:customStyle="1" w:styleId="77A5CEDDDFDD4CEE8269C0C51FC765C3">
    <w:name w:val="77A5CEDDDFDD4CEE8269C0C51FC765C3"/>
  </w:style>
  <w:style w:type="paragraph" w:customStyle="1" w:styleId="E88A792C617640A5A5392691E8E3F99E">
    <w:name w:val="E88A792C617640A5A5392691E8E3F99E"/>
  </w:style>
  <w:style w:type="paragraph" w:customStyle="1" w:styleId="F7D0E82F6D9A450E9BF4F1A7553BF4C0">
    <w:name w:val="F7D0E82F6D9A450E9BF4F1A7553BF4C0"/>
  </w:style>
  <w:style w:type="paragraph" w:customStyle="1" w:styleId="507CBDD64EB64AAB9D4729F35388C8FD">
    <w:name w:val="507CBDD64EB64AAB9D4729F35388C8FD"/>
  </w:style>
  <w:style w:type="paragraph" w:customStyle="1" w:styleId="EBCB9DB3FF394B4E868F7795A2E13ED1">
    <w:name w:val="EBCB9DB3FF394B4E868F7795A2E13ED1"/>
  </w:style>
  <w:style w:type="paragraph" w:customStyle="1" w:styleId="FC5D10CB8B644EEF80F9C4D5BD0685D6">
    <w:name w:val="FC5D10CB8B644EEF80F9C4D5BD0685D6"/>
  </w:style>
  <w:style w:type="paragraph" w:customStyle="1" w:styleId="F125E60741C44651A28E6DAA29CD5FBB">
    <w:name w:val="F125E60741C44651A28E6DAA29CD5FBB"/>
  </w:style>
  <w:style w:type="paragraph" w:customStyle="1" w:styleId="1FE162ED92CE4FF4A60C9445735A26CA">
    <w:name w:val="1FE162ED92CE4FF4A60C9445735A26CA"/>
  </w:style>
  <w:style w:type="paragraph" w:customStyle="1" w:styleId="306C9F49D7474416AAD59310DEABAFD2">
    <w:name w:val="306C9F49D7474416AAD59310DEABAFD2"/>
  </w:style>
  <w:style w:type="paragraph" w:customStyle="1" w:styleId="CBE49825B9A547F1AF2BB6F1580FC196">
    <w:name w:val="CBE49825B9A547F1AF2BB6F1580FC196"/>
  </w:style>
  <w:style w:type="paragraph" w:customStyle="1" w:styleId="F0E6CCE430224D228737FF81A8B76844">
    <w:name w:val="F0E6CCE430224D228737FF81A8B76844"/>
  </w:style>
  <w:style w:type="paragraph" w:customStyle="1" w:styleId="2659284D81064FC2A6A228F3381BF631">
    <w:name w:val="2659284D81064FC2A6A228F3381BF631"/>
  </w:style>
  <w:style w:type="paragraph" w:customStyle="1" w:styleId="F0632DC806AE4D50BB81C5511A6FA494">
    <w:name w:val="F0632DC806AE4D50BB81C5511A6FA494"/>
  </w:style>
  <w:style w:type="paragraph" w:customStyle="1" w:styleId="AA70F8F0CFF24329A929BF4AE897BE37">
    <w:name w:val="AA70F8F0CFF24329A929BF4AE897BE37"/>
  </w:style>
  <w:style w:type="paragraph" w:customStyle="1" w:styleId="0AF2D734F7604A0FBCC99AB3358A3677">
    <w:name w:val="0AF2D734F7604A0FBCC99AB3358A3677"/>
  </w:style>
  <w:style w:type="paragraph" w:customStyle="1" w:styleId="A449B72B8EEE45D3A49506F24A233C8D">
    <w:name w:val="A449B72B8EEE45D3A49506F24A233C8D"/>
  </w:style>
  <w:style w:type="paragraph" w:customStyle="1" w:styleId="6248B485E22A42D08C0198ABB3CE7B42">
    <w:name w:val="6248B485E22A42D08C0198ABB3CE7B42"/>
  </w:style>
  <w:style w:type="paragraph" w:customStyle="1" w:styleId="242BD3ED933E42AF942A841D2BB86C5E">
    <w:name w:val="242BD3ED933E42AF942A841D2BB86C5E"/>
  </w:style>
  <w:style w:type="paragraph" w:customStyle="1" w:styleId="B9C7EC8D36CA48CEA4A017D556FC1390">
    <w:name w:val="B9C7EC8D36CA48CEA4A017D556FC1390"/>
  </w:style>
  <w:style w:type="paragraph" w:customStyle="1" w:styleId="63E3858D0C524ECD875C676B048758AC">
    <w:name w:val="63E3858D0C524ECD875C676B048758AC"/>
  </w:style>
  <w:style w:type="paragraph" w:customStyle="1" w:styleId="26D8A03F486A4FB4802216D968846F50">
    <w:name w:val="26D8A03F486A4FB4802216D968846F50"/>
  </w:style>
  <w:style w:type="paragraph" w:customStyle="1" w:styleId="8628D51FC6EE4224A16DD1F27EA618C7">
    <w:name w:val="8628D51FC6EE4224A16DD1F27EA618C7"/>
  </w:style>
  <w:style w:type="paragraph" w:customStyle="1" w:styleId="FFCBCC2C10F64BF49840C12C8BDCD207">
    <w:name w:val="FFCBCC2C10F64BF49840C12C8BDCD207"/>
  </w:style>
  <w:style w:type="paragraph" w:customStyle="1" w:styleId="D6544EFA0C564BD4A166C2D92DDF3477">
    <w:name w:val="D6544EFA0C564BD4A166C2D92DDF3477"/>
  </w:style>
  <w:style w:type="paragraph" w:customStyle="1" w:styleId="ABDA5D007F86472C856F105706FC7DD2">
    <w:name w:val="ABDA5D007F86472C856F105706FC7DD2"/>
  </w:style>
  <w:style w:type="paragraph" w:customStyle="1" w:styleId="9B0ED6FF012B46458242BAC5A457CF90">
    <w:name w:val="9B0ED6FF012B46458242BAC5A457CF90"/>
  </w:style>
  <w:style w:type="paragraph" w:customStyle="1" w:styleId="D23D6E9D9BE6494D87F6B195F78056A7">
    <w:name w:val="D23D6E9D9BE6494D87F6B195F78056A7"/>
  </w:style>
  <w:style w:type="paragraph" w:customStyle="1" w:styleId="30186135E9C54F539A14A35E6DD72C24">
    <w:name w:val="30186135E9C54F539A14A35E6DD72C24"/>
  </w:style>
  <w:style w:type="paragraph" w:customStyle="1" w:styleId="6359C150CF4141DC897E915EABAC6C1C">
    <w:name w:val="6359C150CF4141DC897E915EABAC6C1C"/>
  </w:style>
  <w:style w:type="paragraph" w:customStyle="1" w:styleId="FF2292437331448FA679A5C9833A995A">
    <w:name w:val="FF2292437331448FA679A5C9833A995A"/>
  </w:style>
  <w:style w:type="paragraph" w:customStyle="1" w:styleId="04382F70F06E4FC0A4B370FB32701746">
    <w:name w:val="04382F70F06E4FC0A4B370FB32701746"/>
  </w:style>
  <w:style w:type="paragraph" w:customStyle="1" w:styleId="89896947AF714D3EBBDAFF1C07E7F86F">
    <w:name w:val="89896947AF714D3EBBDAFF1C07E7F86F"/>
  </w:style>
  <w:style w:type="paragraph" w:customStyle="1" w:styleId="C14B75CABB7C49A8AF56B6E01F9F638A">
    <w:name w:val="C14B75CABB7C49A8AF56B6E01F9F638A"/>
  </w:style>
  <w:style w:type="paragraph" w:customStyle="1" w:styleId="56319E421EE6462CBD8539EA0EADF916">
    <w:name w:val="56319E421EE6462CBD8539EA0EADF916"/>
  </w:style>
  <w:style w:type="paragraph" w:customStyle="1" w:styleId="1EF9D5077581472788DADE7A3491900A">
    <w:name w:val="1EF9D5077581472788DADE7A3491900A"/>
  </w:style>
  <w:style w:type="paragraph" w:customStyle="1" w:styleId="798599FC05D24D369A8E7C468E8518EC">
    <w:name w:val="798599FC05D24D369A8E7C468E8518EC"/>
  </w:style>
  <w:style w:type="paragraph" w:customStyle="1" w:styleId="971D6D634A1C471697E16DE748FE13BE">
    <w:name w:val="971D6D634A1C471697E16DE748FE13BE"/>
  </w:style>
  <w:style w:type="paragraph" w:customStyle="1" w:styleId="93D49FDEE5CF4682BEF978B01128757F">
    <w:name w:val="93D49FDEE5CF4682BEF978B01128757F"/>
  </w:style>
  <w:style w:type="paragraph" w:customStyle="1" w:styleId="5758BD6C03F9405FAE6BF0B7F5DF1492">
    <w:name w:val="5758BD6C03F9405FAE6BF0B7F5DF1492"/>
  </w:style>
  <w:style w:type="paragraph" w:customStyle="1" w:styleId="E11C2C0819B3474E8C39C3B13C136D99">
    <w:name w:val="E11C2C0819B3474E8C39C3B13C13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422D-D815-461D-9E48-2BF151CC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I residencia (final)</Template>
  <TotalTime>3</TotalTime>
  <Pages>3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Raranna Alves</cp:lastModifiedBy>
  <cp:revision>2</cp:revision>
  <dcterms:created xsi:type="dcterms:W3CDTF">2019-02-22T17:37:00Z</dcterms:created>
  <dcterms:modified xsi:type="dcterms:W3CDTF">2019-02-22T17:40:00Z</dcterms:modified>
</cp:coreProperties>
</file>