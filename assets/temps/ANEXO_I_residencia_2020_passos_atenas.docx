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>ANEXO I – AVALIAÇ</w:t>
      </w:r>
      <w:r w:rsidR="00CA0FD0">
        <w:rPr>
          <w:b/>
        </w:rPr>
        <w:t>ÃO CURRICULAR PADRONIZADA – 2020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r>
        <w:rPr>
          <w:b/>
        </w:rPr>
        <w:t>NOME:</w:t>
      </w:r>
      <w:r>
        <w:rPr>
          <w:b/>
        </w:rPr>
        <w:tab/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bookmarkStart w:id="0" w:name="_GoBack"/>
          <w:r w:rsidRPr="00514256">
            <w:rPr>
              <w:rStyle w:val="TextodoEspaoReservado"/>
            </w:rPr>
            <w:t>Clique aqui para digitar texto.</w:t>
          </w:r>
          <w:bookmarkEnd w:id="0"/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DATA NASC.:</w:t>
      </w:r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Default="00890305" w:rsidP="00890305">
      <w:pPr>
        <w:rPr>
          <w:b/>
        </w:rPr>
      </w:pPr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r w:rsidRPr="00890305">
        <w:rPr>
          <w:b/>
        </w:rPr>
        <w:t>TELEFONE(S):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 xml:space="preserve">(XX)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lastRenderedPageBreak/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r>
              <w:t>2.1 Ter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lastRenderedPageBreak/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843203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03" w:rsidRDefault="00843203" w:rsidP="00890305">
      <w:pPr>
        <w:spacing w:after="0" w:line="240" w:lineRule="auto"/>
      </w:pPr>
      <w:r>
        <w:separator/>
      </w:r>
    </w:p>
  </w:endnote>
  <w:endnote w:type="continuationSeparator" w:id="0">
    <w:p w:rsidR="00843203" w:rsidRDefault="00843203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03" w:rsidRDefault="00843203" w:rsidP="00890305">
      <w:pPr>
        <w:spacing w:after="0" w:line="240" w:lineRule="auto"/>
      </w:pPr>
      <w:r>
        <w:separator/>
      </w:r>
    </w:p>
  </w:footnote>
  <w:footnote w:type="continuationSeparator" w:id="0">
    <w:p w:rsidR="00843203" w:rsidRDefault="00843203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5E1" w:rsidRDefault="009075E1">
    <w:pPr>
      <w:pStyle w:val="Cabealho"/>
    </w:pPr>
  </w:p>
  <w:p w:rsidR="00AF18A6" w:rsidRDefault="009075E1">
    <w:pPr>
      <w:pStyle w:val="Cabealho"/>
    </w:pPr>
    <w:r w:rsidRPr="009075E1">
      <w:drawing>
        <wp:inline distT="0" distB="0" distL="0" distR="0" wp14:anchorId="3493A58C" wp14:editId="038081DF">
          <wp:extent cx="5353050" cy="4724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6779" r="870"/>
                  <a:stretch/>
                </pic:blipFill>
                <pic:spPr bwMode="auto">
                  <a:xfrm>
                    <a:off x="0" y="0"/>
                    <a:ext cx="535305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vLKVC76dZqHz5LAHEnEiLcGeL8q1uXIiFU+EG/e6xNtOvIaLtoHtV5Cu0Xy7LRanmuJyQivRPhPKAlhKnwRIw==" w:salt="lvCVklhgmdNf1N2EWNmG5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B7131"/>
    <w:rsid w:val="000F3769"/>
    <w:rsid w:val="00174478"/>
    <w:rsid w:val="001C2E4D"/>
    <w:rsid w:val="001E141F"/>
    <w:rsid w:val="001F5292"/>
    <w:rsid w:val="002764C3"/>
    <w:rsid w:val="003262CF"/>
    <w:rsid w:val="00334FA1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64B7"/>
    <w:rsid w:val="005F7666"/>
    <w:rsid w:val="006A77CD"/>
    <w:rsid w:val="006A7DA6"/>
    <w:rsid w:val="006B6CC5"/>
    <w:rsid w:val="00710AB3"/>
    <w:rsid w:val="007455DC"/>
    <w:rsid w:val="00755225"/>
    <w:rsid w:val="00772179"/>
    <w:rsid w:val="00816449"/>
    <w:rsid w:val="008173C8"/>
    <w:rsid w:val="008220B2"/>
    <w:rsid w:val="00831A70"/>
    <w:rsid w:val="00835FDE"/>
    <w:rsid w:val="00843203"/>
    <w:rsid w:val="00890305"/>
    <w:rsid w:val="009075E1"/>
    <w:rsid w:val="009A16B9"/>
    <w:rsid w:val="009A2B57"/>
    <w:rsid w:val="009C2019"/>
    <w:rsid w:val="00A0163D"/>
    <w:rsid w:val="00AA042F"/>
    <w:rsid w:val="00AF18A6"/>
    <w:rsid w:val="00B05F3A"/>
    <w:rsid w:val="00B769FA"/>
    <w:rsid w:val="00B77CF5"/>
    <w:rsid w:val="00C642AB"/>
    <w:rsid w:val="00CA0FD0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04B46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_\OneDrive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37712E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37712E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37712E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37712E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37712E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37712E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37712E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37712E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37712E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37712E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37712E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37712E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37712E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37712E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37712E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37712E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37712E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37712E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37712E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37712E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37712E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37712E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37712E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37712E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37712E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37712E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37712E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37712E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37712E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37712E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37712E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37712E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37712E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37712E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37712E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37712E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37712E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37712E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37712E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37712E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37712E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37712E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37712E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37712E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37712E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37712E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37712E"/>
    <w:rsid w:val="0068295C"/>
    <w:rsid w:val="00730E26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C259-ADCA-418A-9691-14A634B4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(final).dotx</Template>
  <TotalTime>0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2</cp:revision>
  <dcterms:created xsi:type="dcterms:W3CDTF">2020-01-20T17:02:00Z</dcterms:created>
  <dcterms:modified xsi:type="dcterms:W3CDTF">2020-01-20T17:02:00Z</dcterms:modified>
</cp:coreProperties>
</file>